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工作总结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1.在本机与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Github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网站均重建了仓库，并进行了连接，终于操作成功！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9230" cy="4484370"/>
            <wp:effectExtent l="0" t="0" r="762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733290" cy="1390650"/>
            <wp:effectExtent l="0" t="0" r="1016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在进行克隆的时候，打算用第一个仓库git来进行操作，只不过它的命名与本机的git文件名重合，需要删除网站的repository或更改其名称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72405" cy="1248410"/>
            <wp:effectExtent l="0" t="0" r="444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将其名称更改为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gitClone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，通过git clone命令已在桌面生成了gitClone文件夹，且含有README.md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180840" cy="990600"/>
            <wp:effectExtent l="0" t="0" r="1016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371340" cy="9620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在网站中gitClone添加了birthday文本，通过git pull命令即可在本机中更新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390390" cy="2438400"/>
            <wp:effectExtent l="0" t="0" r="1016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同理，在本机中增添新的文件，使用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git push</w:t>
      </w:r>
      <w:r>
        <w:rPr>
          <w:rFonts w:hint="eastAsia"/>
          <w:sz w:val="24"/>
          <w:szCs w:val="24"/>
          <w:lang w:val="en-US" w:eastAsia="zh-CN"/>
        </w:rPr>
        <w:t>命令即可在网站中更新，只是一开始忘记对haha.txt进行git add和git commit命令，故显示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Everything up-to-date.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如果有多个人协作开发，那么每个人各自从远程克隆一份就可以了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457065" cy="312356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04690" cy="1724025"/>
            <wp:effectExtent l="0" t="0" r="1016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版本回退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里，每次提交，</w:t>
      </w:r>
      <w:r>
        <w:rPr>
          <w:rFonts w:hint="default" w:ascii="Times New Roman" w:hAnsi="Times New Roman" w:eastAsia="宋体" w:cs="Times New Roman"/>
          <w:sz w:val="24"/>
          <w:szCs w:val="24"/>
        </w:rPr>
        <w:t>Git</w:t>
      </w:r>
      <w:r>
        <w:rPr>
          <w:rFonts w:hint="eastAsia" w:ascii="宋体" w:hAnsi="宋体" w:eastAsia="宋体" w:cs="宋体"/>
          <w:sz w:val="24"/>
          <w:szCs w:val="24"/>
        </w:rPr>
        <w:t>都把它们串成一条时间线，这条时间线就是一个分支。截止到目前，只有一条时间线，在</w:t>
      </w:r>
      <w:r>
        <w:rPr>
          <w:rFonts w:hint="eastAsia" w:ascii="Times New Roman" w:hAnsi="Times New Roman" w:eastAsia="宋体" w:cs="Times New Roman"/>
          <w:sz w:val="24"/>
          <w:szCs w:val="24"/>
        </w:rPr>
        <w:t>Git里，这个分支叫主分支，即master分支。HEAD严格来说不是指向提交，而是指向master，master才是指向提交的，所以，HEAD指向的就是当前分支。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一开始的时候，master分支是一条线，Git用master指向最新的提交，再用HEAD指向master，就能确定当前分支，以及当前分支的提交点：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867025" cy="1438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每次提交，</w:t>
      </w:r>
      <w:r>
        <w:rPr>
          <w:rFonts w:hint="default" w:ascii="Times New Roman" w:hAnsi="Times New Roman" w:eastAsia="宋体" w:cs="Times New Roman"/>
          <w:sz w:val="24"/>
          <w:szCs w:val="24"/>
        </w:rPr>
        <w:t>master</w:t>
      </w:r>
      <w:r>
        <w:rPr>
          <w:rFonts w:hint="eastAsia" w:ascii="宋体" w:hAnsi="宋体" w:eastAsia="宋体" w:cs="宋体"/>
          <w:sz w:val="24"/>
          <w:szCs w:val="24"/>
        </w:rPr>
        <w:t>分支都会向前移动一步，这样，随着你不断提交，</w:t>
      </w:r>
      <w:r>
        <w:rPr>
          <w:rFonts w:hint="eastAsia" w:ascii="Times New Roman" w:hAnsi="Times New Roman" w:eastAsia="宋体" w:cs="Times New Roman"/>
          <w:sz w:val="24"/>
          <w:szCs w:val="24"/>
        </w:rPr>
        <w:t>master</w:t>
      </w:r>
      <w:r>
        <w:rPr>
          <w:rFonts w:hint="eastAsia" w:ascii="宋体" w:hAnsi="宋体" w:eastAsia="宋体" w:cs="宋体"/>
          <w:sz w:val="24"/>
          <w:szCs w:val="24"/>
        </w:rPr>
        <w:t>分支的线也越来越长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当我们创建新的分支，例如</w:t>
      </w:r>
      <w:r>
        <w:rPr>
          <w:rFonts w:hint="default" w:ascii="Times New Roman" w:hAnsi="Times New Roman" w:eastAsia="宋体" w:cs="Times New Roman"/>
          <w:sz w:val="24"/>
          <w:szCs w:val="24"/>
        </w:rPr>
        <w:t>dev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Times New Roman" w:hAnsi="Times New Roman" w:eastAsia="宋体" w:cs="Times New Roman"/>
          <w:sz w:val="24"/>
          <w:szCs w:val="24"/>
        </w:rPr>
        <w:t>，Git新建了一个指针叫dev，指向master相同的提交，再把HEAD指向dev，就表示当前分支在dev上：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95675" cy="1648460"/>
            <wp:effectExtent l="0" t="0" r="9525" b="889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不过，从现在开始，对工作区的修改和提交就是针对dev分支了，比如新提交一次后，dev指针往前移动一步，而master指针不变：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05350" cy="1515745"/>
            <wp:effectExtent l="0" t="0" r="0" b="825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假如我们在</w:t>
      </w:r>
      <w:r>
        <w:rPr>
          <w:rFonts w:hint="default" w:ascii="Times New Roman" w:hAnsi="Times New Roman" w:eastAsia="宋体" w:cs="Times New Roman"/>
          <w:sz w:val="24"/>
          <w:szCs w:val="24"/>
        </w:rPr>
        <w:t>dev</w:t>
      </w:r>
      <w:r>
        <w:rPr>
          <w:rFonts w:hint="default" w:ascii="宋体" w:hAnsi="宋体" w:eastAsia="宋体" w:cs="宋体"/>
          <w:sz w:val="24"/>
          <w:szCs w:val="24"/>
        </w:rPr>
        <w:t>上的工作完成了，就可以把</w:t>
      </w:r>
      <w:r>
        <w:rPr>
          <w:rFonts w:hint="default" w:ascii="Times New Roman" w:hAnsi="Times New Roman" w:eastAsia="宋体" w:cs="Times New Roman"/>
          <w:sz w:val="24"/>
          <w:szCs w:val="24"/>
        </w:rPr>
        <w:t>dev合并到master上。最简单的方法，就是直接把master指向dev的当前提交，就完成了合并：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29075" cy="1714500"/>
            <wp:effectExtent l="0" t="0" r="9525" b="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合并完分支后，甚至可以删除dev分支。删除dev分支就是把dev指针给删掉，删掉后，我们就剩下了一条master分支：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29075" cy="12001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hint="default" w:ascii="Times New Roman" w:hAnsi="Times New Roman" w:eastAsia="宋体" w:cs="Times New Roman"/>
          <w:sz w:val="24"/>
          <w:szCs w:val="24"/>
        </w:rPr>
        <w:t>git checkout</w:t>
      </w:r>
      <w:r>
        <w:rPr>
          <w:rFonts w:hint="eastAsia" w:ascii="宋体" w:hAnsi="宋体" w:eastAsia="宋体" w:cs="宋体"/>
          <w:sz w:val="24"/>
          <w:szCs w:val="24"/>
        </w:rPr>
        <w:t>加上</w:t>
      </w:r>
      <w:r>
        <w:rPr>
          <w:rFonts w:hint="eastAsia" w:ascii="Times New Roman" w:hAnsi="Times New Roman" w:eastAsia="宋体" w:cs="Times New Roman"/>
          <w:sz w:val="24"/>
          <w:szCs w:val="24"/>
        </w:rPr>
        <w:t>-b参数表示创建并切换，相当于以下两条命令：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创建分支：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$ git branch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切换分支：</w:t>
      </w:r>
      <w:r>
        <w:rPr>
          <w:rFonts w:hint="eastAsia" w:ascii="Times New Roman" w:hAnsi="Times New Roman" w:eastAsia="宋体" w:cs="Times New Roman"/>
          <w:sz w:val="24"/>
          <w:szCs w:val="24"/>
        </w:rPr>
        <w:t>$ git checkout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drawing>
          <wp:inline distT="0" distB="0" distL="114300" distR="114300">
            <wp:extent cx="4361815" cy="1790700"/>
            <wp:effectExtent l="0" t="0" r="6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可以看到后缀也变成了(dev).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drawing>
          <wp:inline distT="0" distB="0" distL="114300" distR="114300">
            <wp:extent cx="4161790" cy="10096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将分支重新切换至master后，再查看haha.txt，发现并没有修改痕迹，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276090" cy="628650"/>
            <wp:effectExtent l="0" t="0" r="1016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390390" cy="89535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命令git merge用于合并指定分支到当前分支。合并后，再查看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haha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.txt的内容，就可以看到，和dev分支的最新提交是完全一样的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，此时就可以删除分支dev（其中若未合并需要删除分支，需要命令：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git branch -D dev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380865" cy="1019175"/>
            <wp:effectExtent l="0" t="0" r="63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在新分支dev上修改了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birthday.txt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，并进行了提交命令；接着转向了master分支，仍修改了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birthday.txt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，进行了提交，此时进行git merge命令，反馈为：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95165" cy="7429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birthday.txt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，显示：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3314065" cy="1609725"/>
            <wp:effectExtent l="0" t="0" r="63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此时分支情况为：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485640" cy="1457325"/>
            <wp:effectExtent l="0" t="0" r="1016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然后修改文件后再提交，分支变成了如下所示，最后可删除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dev.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47640" cy="1380490"/>
            <wp:effectExtent l="0" t="0" r="10160" b="1016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后来尝试了两次修改输入一样的内容也会出现冲突，在实际应用中应该不会出现两个人同时修改同一个文件，或者将一个文件放置在不同的分支里？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软件开发中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经常会遇见</w:t>
      </w:r>
      <w:r>
        <w:rPr>
          <w:rFonts w:hint="default" w:ascii="Times New Roman" w:hAnsi="Times New Roman" w:eastAsia="宋体" w:cs="Times New Roman"/>
          <w:sz w:val="24"/>
          <w:szCs w:val="24"/>
        </w:rPr>
        <w:t>bug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有了</w:t>
      </w:r>
      <w:r>
        <w:rPr>
          <w:rFonts w:hint="eastAsia" w:ascii="Times New Roman" w:hAnsi="Times New Roman" w:eastAsia="宋体" w:cs="Times New Roman"/>
          <w:sz w:val="24"/>
          <w:szCs w:val="24"/>
        </w:rPr>
        <w:t>bug就需要修复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在Git中，每个bug都可以通过一个新的临时分支来修复，修复后，合并分支，然后将临时分支删除。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当接到一个修复bug的任务时，就会想创建一个分支来修复它，但是如果当前正在dev上进行的工作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只进行到一半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，还没有办法提交，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但是必须在两个小时内修复该bug，怎么办？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此时可以用命令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git stash把当前工作现场“储藏”起来，等以后恢复现场后继续工作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①在文件夹gitClone中新增了文件stashtest.txt，需要先进行add/commit命令，再操作git stash，否则显示结果：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2290" cy="504825"/>
            <wp:effectExtent l="0" t="0" r="10160" b="952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②在分支master中，修改了stashtest.txt，不必进行add/commit，然后使用命令git stash：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675765"/>
            <wp:effectExtent l="0" t="0" r="3810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接下来创建了一个新分支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dev，使用git status命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令显示当前分支干净。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342765" cy="1171575"/>
            <wp:effectExtent l="0" t="0" r="635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其中下图为未使用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git stash</w:t>
      </w:r>
      <w:r>
        <w:rPr>
          <w:rFonts w:hint="eastAsia"/>
          <w:sz w:val="24"/>
          <w:szCs w:val="24"/>
          <w:lang w:val="en-US" w:eastAsia="zh-CN"/>
        </w:rPr>
        <w:t>命令显示的结果：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142865" cy="3428365"/>
            <wp:effectExtent l="0" t="0" r="635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8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③切换至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master</w:t>
      </w:r>
      <w:r>
        <w:rPr>
          <w:rFonts w:hint="eastAsia"/>
          <w:sz w:val="24"/>
          <w:szCs w:val="24"/>
          <w:lang w:val="en-US" w:eastAsia="zh-CN"/>
        </w:rPr>
        <w:t>，仍显示当前分支干净，需要其他命令来进行恢复。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361815" cy="1533525"/>
            <wp:effectExtent l="0" t="0" r="635" b="952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一是用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命令</w:t>
      </w:r>
      <w:r>
        <w:rPr>
          <w:rFonts w:hint="default" w:ascii="Times New Roman" w:hAnsi="Times New Roman" w:eastAsia="宋体" w:cs="Times New Roman"/>
          <w:sz w:val="24"/>
          <w:szCs w:val="24"/>
        </w:rPr>
        <w:t>git stash apply</w:t>
      </w:r>
      <w:r>
        <w:rPr>
          <w:rFonts w:hint="eastAsia" w:ascii="宋体" w:hAnsi="宋体" w:eastAsia="宋体" w:cs="宋体"/>
          <w:sz w:val="24"/>
          <w:szCs w:val="24"/>
        </w:rPr>
        <w:t>恢复，但是恢复后</w:t>
      </w:r>
      <w:r>
        <w:rPr>
          <w:rFonts w:hint="eastAsia" w:ascii="Times New Roman" w:hAnsi="Times New Roman" w:eastAsia="宋体" w:cs="Times New Roman"/>
          <w:sz w:val="24"/>
          <w:szCs w:val="24"/>
        </w:rPr>
        <w:t>需要用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命令</w:t>
      </w:r>
      <w:r>
        <w:rPr>
          <w:rFonts w:hint="eastAsia" w:ascii="Times New Roman" w:hAnsi="Times New Roman" w:eastAsia="宋体" w:cs="Times New Roman"/>
          <w:sz w:val="24"/>
          <w:szCs w:val="24"/>
        </w:rPr>
        <w:t>git stash drop来删除</w:t>
      </w: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</w:rPr>
        <w:t>tash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</w:rPr>
        <w:t>内容；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二</w:t>
      </w:r>
      <w:r>
        <w:rPr>
          <w:rFonts w:hint="eastAsia" w:ascii="Times New Roman" w:hAnsi="Times New Roman" w:eastAsia="宋体" w:cs="Times New Roman"/>
          <w:sz w:val="24"/>
          <w:szCs w:val="24"/>
        </w:rPr>
        <w:t>是用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命令</w:t>
      </w:r>
      <w:r>
        <w:rPr>
          <w:rFonts w:hint="eastAsia" w:ascii="Times New Roman" w:hAnsi="Times New Roman" w:eastAsia="宋体" w:cs="Times New Roman"/>
          <w:sz w:val="24"/>
          <w:szCs w:val="24"/>
        </w:rPr>
        <w:t>git stash pop，恢复的同时把stash内容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删除；此时</w:t>
      </w:r>
      <w:r>
        <w:rPr>
          <w:rFonts w:hint="eastAsia" w:ascii="宋体" w:hAnsi="宋体" w:eastAsia="宋体" w:cs="宋体"/>
          <w:sz w:val="24"/>
          <w:szCs w:val="24"/>
        </w:rPr>
        <w:t>再用</w:t>
      </w:r>
      <w:r>
        <w:rPr>
          <w:rFonts w:hint="default" w:ascii="Times New Roman" w:hAnsi="Times New Roman" w:eastAsia="宋体" w:cs="Times New Roman"/>
          <w:sz w:val="24"/>
          <w:szCs w:val="24"/>
        </w:rPr>
        <w:t>git stash list</w:t>
      </w:r>
      <w:r>
        <w:rPr>
          <w:rFonts w:hint="eastAsia" w:ascii="宋体" w:hAnsi="宋体" w:eastAsia="宋体" w:cs="宋体"/>
          <w:sz w:val="24"/>
          <w:szCs w:val="24"/>
        </w:rPr>
        <w:t>查看，就看不到任何</w:t>
      </w:r>
      <w:r>
        <w:rPr>
          <w:rFonts w:hint="eastAsia" w:ascii="Times New Roman" w:hAnsi="Times New Roman" w:eastAsia="宋体" w:cs="Times New Roman"/>
          <w:sz w:val="24"/>
          <w:szCs w:val="24"/>
        </w:rPr>
        <w:t>stash</w:t>
      </w:r>
      <w:r>
        <w:rPr>
          <w:rFonts w:hint="eastAsia" w:ascii="宋体" w:hAnsi="宋体" w:eastAsia="宋体" w:cs="宋体"/>
          <w:sz w:val="24"/>
          <w:szCs w:val="24"/>
        </w:rPr>
        <w:t>内容了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8090" cy="2362200"/>
            <wp:effectExtent l="0" t="0" r="10160" b="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438015" cy="533400"/>
            <wp:effectExtent l="0" t="0" r="635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4418965" cy="409575"/>
            <wp:effectExtent l="0" t="0" r="635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8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但再接着转向分支</w:t>
      </w:r>
      <w:r>
        <w:rPr>
          <w:rFonts w:hint="default"/>
          <w:sz w:val="24"/>
          <w:szCs w:val="24"/>
          <w:lang w:val="en-US" w:eastAsia="zh-CN"/>
        </w:rPr>
        <w:t>dev</w:t>
      </w:r>
      <w:r>
        <w:rPr>
          <w:rFonts w:hint="eastAsia"/>
          <w:sz w:val="24"/>
          <w:szCs w:val="24"/>
          <w:lang w:val="en-US" w:eastAsia="zh-CN"/>
        </w:rPr>
        <w:t>，仍会有未提交的新文件：</w:t>
      </w:r>
    </w:p>
    <w:p>
      <w:pPr>
        <w:keepNext w:val="0"/>
        <w:keepLines w:val="0"/>
        <w:pageBreakBefore w:val="0"/>
        <w:widowControl w:val="0"/>
        <w:tabs>
          <w:tab w:val="left" w:pos="8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57140" cy="2066925"/>
            <wp:effectExtent l="0" t="0" r="10160" b="952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8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接着使用git stash命令来验证git stash pop：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654935"/>
            <wp:effectExtent l="0" t="0" r="7620" b="12065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可以多次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git </w:t>
      </w:r>
      <w:r>
        <w:rPr>
          <w:rFonts w:hint="default" w:ascii="Times New Roman" w:hAnsi="Times New Roman" w:eastAsia="宋体" w:cs="Times New Roman"/>
          <w:sz w:val="24"/>
          <w:szCs w:val="24"/>
        </w:rPr>
        <w:t>stash</w:t>
      </w:r>
      <w:r>
        <w:rPr>
          <w:rFonts w:hint="eastAsia" w:ascii="宋体" w:hAnsi="宋体" w:eastAsia="宋体" w:cs="宋体"/>
          <w:sz w:val="24"/>
          <w:szCs w:val="24"/>
        </w:rPr>
        <w:t>，恢复的时候，先用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git stash list查看，然后恢复指定的stash，用命令git stash apply stash@{0}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9D4D3"/>
    <w:multiLevelType w:val="singleLevel"/>
    <w:tmpl w:val="8819D4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C0F0FF5"/>
    <w:multiLevelType w:val="singleLevel"/>
    <w:tmpl w:val="8C0F0F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D2299A"/>
    <w:multiLevelType w:val="singleLevel"/>
    <w:tmpl w:val="E1D2299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84BBE"/>
    <w:rsid w:val="004600CA"/>
    <w:rsid w:val="004A0335"/>
    <w:rsid w:val="008C1796"/>
    <w:rsid w:val="00B22E5F"/>
    <w:rsid w:val="010E6C6C"/>
    <w:rsid w:val="025A456E"/>
    <w:rsid w:val="02FC61D0"/>
    <w:rsid w:val="0368033E"/>
    <w:rsid w:val="03AE7108"/>
    <w:rsid w:val="04700EFB"/>
    <w:rsid w:val="047B6AAC"/>
    <w:rsid w:val="04C0634F"/>
    <w:rsid w:val="05002849"/>
    <w:rsid w:val="05145EAC"/>
    <w:rsid w:val="055369AB"/>
    <w:rsid w:val="05A0319A"/>
    <w:rsid w:val="07165D3F"/>
    <w:rsid w:val="07943B59"/>
    <w:rsid w:val="07D8542E"/>
    <w:rsid w:val="080E58D1"/>
    <w:rsid w:val="08391509"/>
    <w:rsid w:val="099165CA"/>
    <w:rsid w:val="09C01D0F"/>
    <w:rsid w:val="0A533B40"/>
    <w:rsid w:val="0B397EF5"/>
    <w:rsid w:val="0BA34A3F"/>
    <w:rsid w:val="0BB6163E"/>
    <w:rsid w:val="0BBA26F0"/>
    <w:rsid w:val="0BC87CC9"/>
    <w:rsid w:val="0CDD03C8"/>
    <w:rsid w:val="0D04392A"/>
    <w:rsid w:val="0D647F67"/>
    <w:rsid w:val="0DC81817"/>
    <w:rsid w:val="0DD60487"/>
    <w:rsid w:val="0E205C9D"/>
    <w:rsid w:val="0E5B3157"/>
    <w:rsid w:val="0F177604"/>
    <w:rsid w:val="0F715D63"/>
    <w:rsid w:val="0F882CAA"/>
    <w:rsid w:val="0FA34A61"/>
    <w:rsid w:val="0FA67B35"/>
    <w:rsid w:val="10294E31"/>
    <w:rsid w:val="1091325E"/>
    <w:rsid w:val="10F533E2"/>
    <w:rsid w:val="11175AE5"/>
    <w:rsid w:val="11B41FA8"/>
    <w:rsid w:val="11B94B8A"/>
    <w:rsid w:val="11D807E4"/>
    <w:rsid w:val="11E52FF7"/>
    <w:rsid w:val="12185356"/>
    <w:rsid w:val="129B0852"/>
    <w:rsid w:val="12A8789C"/>
    <w:rsid w:val="130C3919"/>
    <w:rsid w:val="13416250"/>
    <w:rsid w:val="13765FBD"/>
    <w:rsid w:val="13A5678E"/>
    <w:rsid w:val="13C2036A"/>
    <w:rsid w:val="141F3D32"/>
    <w:rsid w:val="14C4504C"/>
    <w:rsid w:val="14CC2AE5"/>
    <w:rsid w:val="15503FE2"/>
    <w:rsid w:val="159C3FF7"/>
    <w:rsid w:val="15A36106"/>
    <w:rsid w:val="15B01F87"/>
    <w:rsid w:val="15EB603E"/>
    <w:rsid w:val="166F18EB"/>
    <w:rsid w:val="16AA217B"/>
    <w:rsid w:val="16C96BC2"/>
    <w:rsid w:val="174C34F2"/>
    <w:rsid w:val="17B35048"/>
    <w:rsid w:val="18462131"/>
    <w:rsid w:val="18A27B33"/>
    <w:rsid w:val="18AF7B87"/>
    <w:rsid w:val="18DD239D"/>
    <w:rsid w:val="1961681F"/>
    <w:rsid w:val="196977BA"/>
    <w:rsid w:val="19B71767"/>
    <w:rsid w:val="19E06B23"/>
    <w:rsid w:val="19E914FF"/>
    <w:rsid w:val="1A201091"/>
    <w:rsid w:val="1A444C84"/>
    <w:rsid w:val="1A514EC8"/>
    <w:rsid w:val="1A6139A1"/>
    <w:rsid w:val="1A7726C6"/>
    <w:rsid w:val="1AA2792E"/>
    <w:rsid w:val="1AC72062"/>
    <w:rsid w:val="1AC75946"/>
    <w:rsid w:val="1AC82887"/>
    <w:rsid w:val="1C0245EA"/>
    <w:rsid w:val="1C5943F9"/>
    <w:rsid w:val="1C9B474A"/>
    <w:rsid w:val="1CD60568"/>
    <w:rsid w:val="1CF15633"/>
    <w:rsid w:val="1D454D2A"/>
    <w:rsid w:val="1D9A3E30"/>
    <w:rsid w:val="1DBB052D"/>
    <w:rsid w:val="1DC821DC"/>
    <w:rsid w:val="1DD96275"/>
    <w:rsid w:val="1E152CFB"/>
    <w:rsid w:val="1E264507"/>
    <w:rsid w:val="1F796B0D"/>
    <w:rsid w:val="1FBE7F7B"/>
    <w:rsid w:val="1FF94AA7"/>
    <w:rsid w:val="201C6843"/>
    <w:rsid w:val="204D2F7A"/>
    <w:rsid w:val="20E12E6B"/>
    <w:rsid w:val="21032FD5"/>
    <w:rsid w:val="211F640A"/>
    <w:rsid w:val="21496713"/>
    <w:rsid w:val="21BF35CA"/>
    <w:rsid w:val="21BF5F53"/>
    <w:rsid w:val="21CA26D2"/>
    <w:rsid w:val="21FB395F"/>
    <w:rsid w:val="22085D5D"/>
    <w:rsid w:val="221D1552"/>
    <w:rsid w:val="22977BE6"/>
    <w:rsid w:val="22FC40B3"/>
    <w:rsid w:val="23C35779"/>
    <w:rsid w:val="24390294"/>
    <w:rsid w:val="24D670E2"/>
    <w:rsid w:val="24EA7CEC"/>
    <w:rsid w:val="24EB5F4D"/>
    <w:rsid w:val="25790BA2"/>
    <w:rsid w:val="25BD2120"/>
    <w:rsid w:val="25C05C69"/>
    <w:rsid w:val="25C84C87"/>
    <w:rsid w:val="25ED3A7B"/>
    <w:rsid w:val="26677606"/>
    <w:rsid w:val="281B6AA5"/>
    <w:rsid w:val="283121A6"/>
    <w:rsid w:val="28840E2D"/>
    <w:rsid w:val="289035F3"/>
    <w:rsid w:val="28C376AF"/>
    <w:rsid w:val="28CE1C1F"/>
    <w:rsid w:val="28D40692"/>
    <w:rsid w:val="29167E5A"/>
    <w:rsid w:val="29337910"/>
    <w:rsid w:val="295C54EB"/>
    <w:rsid w:val="2960629E"/>
    <w:rsid w:val="2963530A"/>
    <w:rsid w:val="29847D82"/>
    <w:rsid w:val="2A021196"/>
    <w:rsid w:val="2A347BAF"/>
    <w:rsid w:val="2A487F7B"/>
    <w:rsid w:val="2A6A5560"/>
    <w:rsid w:val="2AC22CC8"/>
    <w:rsid w:val="2B2A2F94"/>
    <w:rsid w:val="2B345691"/>
    <w:rsid w:val="2B552DC4"/>
    <w:rsid w:val="2B737523"/>
    <w:rsid w:val="2BA621EB"/>
    <w:rsid w:val="2C4801CA"/>
    <w:rsid w:val="2C7A187D"/>
    <w:rsid w:val="2CC07D1D"/>
    <w:rsid w:val="2CE61928"/>
    <w:rsid w:val="2CF4597D"/>
    <w:rsid w:val="2D342AA3"/>
    <w:rsid w:val="2D362F19"/>
    <w:rsid w:val="2DBA6C67"/>
    <w:rsid w:val="2DE83C5E"/>
    <w:rsid w:val="2E067BE6"/>
    <w:rsid w:val="2E3278CB"/>
    <w:rsid w:val="2E564CD3"/>
    <w:rsid w:val="2E9927E4"/>
    <w:rsid w:val="2EB46EA9"/>
    <w:rsid w:val="2F0B275A"/>
    <w:rsid w:val="2F3F1990"/>
    <w:rsid w:val="2FC942C1"/>
    <w:rsid w:val="2FF94ECA"/>
    <w:rsid w:val="2FFD1044"/>
    <w:rsid w:val="300A1798"/>
    <w:rsid w:val="30312C74"/>
    <w:rsid w:val="305B5960"/>
    <w:rsid w:val="30662D39"/>
    <w:rsid w:val="30F02B00"/>
    <w:rsid w:val="3113630D"/>
    <w:rsid w:val="31682275"/>
    <w:rsid w:val="31705B6F"/>
    <w:rsid w:val="318D5519"/>
    <w:rsid w:val="32250434"/>
    <w:rsid w:val="3243677B"/>
    <w:rsid w:val="342050E0"/>
    <w:rsid w:val="34460FA7"/>
    <w:rsid w:val="347A57A8"/>
    <w:rsid w:val="349F707C"/>
    <w:rsid w:val="34B40EF0"/>
    <w:rsid w:val="3515759A"/>
    <w:rsid w:val="35195AE0"/>
    <w:rsid w:val="35415D7F"/>
    <w:rsid w:val="357F41A2"/>
    <w:rsid w:val="35900C4E"/>
    <w:rsid w:val="36863824"/>
    <w:rsid w:val="36CF5254"/>
    <w:rsid w:val="36F239D3"/>
    <w:rsid w:val="376F7D98"/>
    <w:rsid w:val="37A74427"/>
    <w:rsid w:val="37C53328"/>
    <w:rsid w:val="37D45926"/>
    <w:rsid w:val="37F4106A"/>
    <w:rsid w:val="380576AC"/>
    <w:rsid w:val="382E71FE"/>
    <w:rsid w:val="3838222B"/>
    <w:rsid w:val="38B12557"/>
    <w:rsid w:val="38E047A6"/>
    <w:rsid w:val="391A3829"/>
    <w:rsid w:val="39382389"/>
    <w:rsid w:val="393B772F"/>
    <w:rsid w:val="395D1A71"/>
    <w:rsid w:val="39727232"/>
    <w:rsid w:val="39DD4CC3"/>
    <w:rsid w:val="39E14B5D"/>
    <w:rsid w:val="39FE7C64"/>
    <w:rsid w:val="3A2656F9"/>
    <w:rsid w:val="3A626A55"/>
    <w:rsid w:val="3A802CED"/>
    <w:rsid w:val="3AF5663D"/>
    <w:rsid w:val="3B5F565A"/>
    <w:rsid w:val="3BC302F7"/>
    <w:rsid w:val="3BDD4B69"/>
    <w:rsid w:val="3C895D3E"/>
    <w:rsid w:val="3CE11CDE"/>
    <w:rsid w:val="3CEB0E98"/>
    <w:rsid w:val="3CF14819"/>
    <w:rsid w:val="3D096D89"/>
    <w:rsid w:val="3D464A07"/>
    <w:rsid w:val="3D496D1A"/>
    <w:rsid w:val="3DE21D53"/>
    <w:rsid w:val="3E2D7727"/>
    <w:rsid w:val="3F1304B2"/>
    <w:rsid w:val="3FF02567"/>
    <w:rsid w:val="406E7A4B"/>
    <w:rsid w:val="40A55B21"/>
    <w:rsid w:val="40A674C1"/>
    <w:rsid w:val="40C42439"/>
    <w:rsid w:val="41170699"/>
    <w:rsid w:val="42945376"/>
    <w:rsid w:val="42C311B1"/>
    <w:rsid w:val="42E22221"/>
    <w:rsid w:val="42E7217D"/>
    <w:rsid w:val="43114EC0"/>
    <w:rsid w:val="43934723"/>
    <w:rsid w:val="443033B3"/>
    <w:rsid w:val="445D2E02"/>
    <w:rsid w:val="446F66B8"/>
    <w:rsid w:val="449934E9"/>
    <w:rsid w:val="44B7727F"/>
    <w:rsid w:val="4519398C"/>
    <w:rsid w:val="45830A77"/>
    <w:rsid w:val="45CF6C6A"/>
    <w:rsid w:val="45DC0DFE"/>
    <w:rsid w:val="45E75639"/>
    <w:rsid w:val="45E77E6F"/>
    <w:rsid w:val="462A2A42"/>
    <w:rsid w:val="46695758"/>
    <w:rsid w:val="46A44444"/>
    <w:rsid w:val="46BF29D4"/>
    <w:rsid w:val="46C75A25"/>
    <w:rsid w:val="47852CAD"/>
    <w:rsid w:val="478E486B"/>
    <w:rsid w:val="478F2672"/>
    <w:rsid w:val="47AC4D4F"/>
    <w:rsid w:val="47E80F20"/>
    <w:rsid w:val="47E90F00"/>
    <w:rsid w:val="47F34B43"/>
    <w:rsid w:val="484541C5"/>
    <w:rsid w:val="48900155"/>
    <w:rsid w:val="48CE4009"/>
    <w:rsid w:val="48FA55D3"/>
    <w:rsid w:val="491A17A4"/>
    <w:rsid w:val="494857AD"/>
    <w:rsid w:val="49B123F0"/>
    <w:rsid w:val="49C92D09"/>
    <w:rsid w:val="4A076EA3"/>
    <w:rsid w:val="4A534B4D"/>
    <w:rsid w:val="4A814FD8"/>
    <w:rsid w:val="4A964157"/>
    <w:rsid w:val="4AB97E5E"/>
    <w:rsid w:val="4ADC4571"/>
    <w:rsid w:val="4BF35034"/>
    <w:rsid w:val="4C207052"/>
    <w:rsid w:val="4CA30146"/>
    <w:rsid w:val="4DD34E44"/>
    <w:rsid w:val="4E89226A"/>
    <w:rsid w:val="4EE0460C"/>
    <w:rsid w:val="4F140BB5"/>
    <w:rsid w:val="4F265AF9"/>
    <w:rsid w:val="4F667D63"/>
    <w:rsid w:val="4F6746BE"/>
    <w:rsid w:val="4F7E546C"/>
    <w:rsid w:val="4F8F6030"/>
    <w:rsid w:val="50203244"/>
    <w:rsid w:val="506F3A89"/>
    <w:rsid w:val="50765A17"/>
    <w:rsid w:val="50997486"/>
    <w:rsid w:val="50A83F57"/>
    <w:rsid w:val="50F015D1"/>
    <w:rsid w:val="50F21362"/>
    <w:rsid w:val="516872C0"/>
    <w:rsid w:val="519E7F6B"/>
    <w:rsid w:val="51FD37F4"/>
    <w:rsid w:val="52294191"/>
    <w:rsid w:val="522946B4"/>
    <w:rsid w:val="522C7595"/>
    <w:rsid w:val="523C4C45"/>
    <w:rsid w:val="52953C3B"/>
    <w:rsid w:val="53BD6F6F"/>
    <w:rsid w:val="54F71E72"/>
    <w:rsid w:val="558210AA"/>
    <w:rsid w:val="55A34C0B"/>
    <w:rsid w:val="55C2161C"/>
    <w:rsid w:val="55D321EA"/>
    <w:rsid w:val="5607241C"/>
    <w:rsid w:val="56233E2E"/>
    <w:rsid w:val="5656632D"/>
    <w:rsid w:val="56B61938"/>
    <w:rsid w:val="56BC6430"/>
    <w:rsid w:val="58092C25"/>
    <w:rsid w:val="58BD5611"/>
    <w:rsid w:val="59511AA6"/>
    <w:rsid w:val="595F536F"/>
    <w:rsid w:val="59601CE1"/>
    <w:rsid w:val="59935870"/>
    <w:rsid w:val="599908CA"/>
    <w:rsid w:val="59A20593"/>
    <w:rsid w:val="59B26F57"/>
    <w:rsid w:val="59D21C52"/>
    <w:rsid w:val="5A3E1569"/>
    <w:rsid w:val="5A6E6E13"/>
    <w:rsid w:val="5A80250F"/>
    <w:rsid w:val="5A9F3BDA"/>
    <w:rsid w:val="5B053BE9"/>
    <w:rsid w:val="5BC414A4"/>
    <w:rsid w:val="5C1C3052"/>
    <w:rsid w:val="5C41035C"/>
    <w:rsid w:val="5C8E278E"/>
    <w:rsid w:val="5C931BEF"/>
    <w:rsid w:val="5C9E0DFD"/>
    <w:rsid w:val="5D355827"/>
    <w:rsid w:val="5E7552F2"/>
    <w:rsid w:val="5E7F0FC3"/>
    <w:rsid w:val="5E83344D"/>
    <w:rsid w:val="5E96247B"/>
    <w:rsid w:val="5ECC01DA"/>
    <w:rsid w:val="5F1822C5"/>
    <w:rsid w:val="6027307C"/>
    <w:rsid w:val="602F6EA5"/>
    <w:rsid w:val="61253202"/>
    <w:rsid w:val="613F4520"/>
    <w:rsid w:val="61533B03"/>
    <w:rsid w:val="618C7F56"/>
    <w:rsid w:val="618D27AB"/>
    <w:rsid w:val="61A90D9C"/>
    <w:rsid w:val="61EE0752"/>
    <w:rsid w:val="61F16AE0"/>
    <w:rsid w:val="623D3E71"/>
    <w:rsid w:val="635D4275"/>
    <w:rsid w:val="63C55FFB"/>
    <w:rsid w:val="63F03AD9"/>
    <w:rsid w:val="642C6A17"/>
    <w:rsid w:val="6441690F"/>
    <w:rsid w:val="6547605C"/>
    <w:rsid w:val="65597204"/>
    <w:rsid w:val="65884BBE"/>
    <w:rsid w:val="65B371DD"/>
    <w:rsid w:val="65D52001"/>
    <w:rsid w:val="65E81730"/>
    <w:rsid w:val="6603591D"/>
    <w:rsid w:val="662E03AE"/>
    <w:rsid w:val="6739105A"/>
    <w:rsid w:val="675B74F9"/>
    <w:rsid w:val="675F0C44"/>
    <w:rsid w:val="6762709E"/>
    <w:rsid w:val="68295F6D"/>
    <w:rsid w:val="68474EB7"/>
    <w:rsid w:val="68544C91"/>
    <w:rsid w:val="68A11770"/>
    <w:rsid w:val="68DB4739"/>
    <w:rsid w:val="68E14518"/>
    <w:rsid w:val="690D420D"/>
    <w:rsid w:val="697F65A3"/>
    <w:rsid w:val="69C3393E"/>
    <w:rsid w:val="6A7E77F8"/>
    <w:rsid w:val="6ADC23BC"/>
    <w:rsid w:val="6AF2733F"/>
    <w:rsid w:val="6B126806"/>
    <w:rsid w:val="6C155BAA"/>
    <w:rsid w:val="6C9809F4"/>
    <w:rsid w:val="6D1D1B90"/>
    <w:rsid w:val="6D4C3667"/>
    <w:rsid w:val="6D687A28"/>
    <w:rsid w:val="6DD85D8C"/>
    <w:rsid w:val="6E923D37"/>
    <w:rsid w:val="6F415E16"/>
    <w:rsid w:val="6F4D1940"/>
    <w:rsid w:val="6F573A5F"/>
    <w:rsid w:val="702717B9"/>
    <w:rsid w:val="71B30CAD"/>
    <w:rsid w:val="720B058C"/>
    <w:rsid w:val="72374B23"/>
    <w:rsid w:val="72764F8C"/>
    <w:rsid w:val="7326661A"/>
    <w:rsid w:val="734001E1"/>
    <w:rsid w:val="738A7DFD"/>
    <w:rsid w:val="739D37E7"/>
    <w:rsid w:val="73A950A6"/>
    <w:rsid w:val="74165683"/>
    <w:rsid w:val="7437486B"/>
    <w:rsid w:val="744377D3"/>
    <w:rsid w:val="744D5CB3"/>
    <w:rsid w:val="74FE07D7"/>
    <w:rsid w:val="765526B4"/>
    <w:rsid w:val="768464CD"/>
    <w:rsid w:val="769975D6"/>
    <w:rsid w:val="76FF6DC4"/>
    <w:rsid w:val="772F3A9E"/>
    <w:rsid w:val="773A0CBA"/>
    <w:rsid w:val="775B04B3"/>
    <w:rsid w:val="78820EE4"/>
    <w:rsid w:val="78F55904"/>
    <w:rsid w:val="7B33611A"/>
    <w:rsid w:val="7B584249"/>
    <w:rsid w:val="7B5D34EF"/>
    <w:rsid w:val="7B9B645B"/>
    <w:rsid w:val="7C574D1A"/>
    <w:rsid w:val="7C64221B"/>
    <w:rsid w:val="7C683EE7"/>
    <w:rsid w:val="7C6A0EAF"/>
    <w:rsid w:val="7CC04DFC"/>
    <w:rsid w:val="7CE267CD"/>
    <w:rsid w:val="7CE86C1B"/>
    <w:rsid w:val="7D2C0BD2"/>
    <w:rsid w:val="7D603A33"/>
    <w:rsid w:val="7D7F5ADF"/>
    <w:rsid w:val="7DAE726D"/>
    <w:rsid w:val="7DD07429"/>
    <w:rsid w:val="7E460D02"/>
    <w:rsid w:val="7E5A70FA"/>
    <w:rsid w:val="7EB57B28"/>
    <w:rsid w:val="7EB75BF9"/>
    <w:rsid w:val="7EEE3936"/>
    <w:rsid w:val="7F1D03C2"/>
    <w:rsid w:val="7F2B60A9"/>
    <w:rsid w:val="7FA30997"/>
    <w:rsid w:val="7FE43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4037;&#20316;&#24635;&#32467;\&#24037;&#20316;&#24635;&#32467;-5.18-&#29579;&#231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工作总结-5.18-王媛.docx</Template>
  <Pages>4</Pages>
  <Words>604</Words>
  <Characters>750</Characters>
  <Lines>0</Lines>
  <Paragraphs>0</Paragraphs>
  <TotalTime>20</TotalTime>
  <ScaleCrop>false</ScaleCrop>
  <LinksUpToDate>false</LinksUpToDate>
  <CharactersWithSpaces>757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2018-05-19T14:10:00Z</dcterms:created>
  <dc:creator>活着1395037414</dc:creator>
  <cp:lastModifiedBy>活着1395037414</cp:lastModifiedBy>
  <dcterms:modified xsi:type="dcterms:W3CDTF">2018-06-27T09:48:10Z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